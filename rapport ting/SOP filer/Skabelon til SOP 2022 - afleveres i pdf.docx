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2B02" w14:textId="6250F572" w:rsidR="007B6E34" w:rsidRPr="007319C5" w:rsidRDefault="005541ED" w:rsidP="000A0927">
      <w:pPr>
        <w:spacing w:line="276" w:lineRule="auto"/>
        <w:rPr>
          <w:b/>
          <w:sz w:val="40"/>
          <w:szCs w:val="40"/>
        </w:rPr>
      </w:pPr>
      <w:r w:rsidRPr="007319C5">
        <w:rPr>
          <w:b/>
          <w:sz w:val="40"/>
          <w:szCs w:val="40"/>
        </w:rPr>
        <w:t>Skabelon til SOP</w:t>
      </w:r>
      <w:r w:rsidR="00532A76" w:rsidRPr="007319C5">
        <w:rPr>
          <w:b/>
          <w:sz w:val="40"/>
          <w:szCs w:val="40"/>
        </w:rPr>
        <w:t xml:space="preserve"> 202</w:t>
      </w:r>
      <w:r w:rsidR="00D27DED" w:rsidRPr="007319C5">
        <w:rPr>
          <w:b/>
          <w:sz w:val="40"/>
          <w:szCs w:val="40"/>
        </w:rPr>
        <w:t>2</w:t>
      </w:r>
    </w:p>
    <w:p w14:paraId="10B32C2B" w14:textId="44B22E49" w:rsidR="005541ED" w:rsidRPr="007319C5" w:rsidRDefault="005541ED" w:rsidP="000A0927">
      <w:pPr>
        <w:spacing w:line="276" w:lineRule="auto"/>
        <w:rPr>
          <w:b/>
          <w:sz w:val="32"/>
          <w:szCs w:val="32"/>
        </w:rPr>
      </w:pPr>
    </w:p>
    <w:p w14:paraId="02A676FF" w14:textId="6273F3AB" w:rsidR="005541ED" w:rsidRPr="007319C5" w:rsidRDefault="005541ED" w:rsidP="000A0927">
      <w:pPr>
        <w:spacing w:line="276" w:lineRule="auto"/>
        <w:rPr>
          <w:b/>
          <w:sz w:val="32"/>
          <w:szCs w:val="32"/>
        </w:rPr>
      </w:pPr>
      <w:r w:rsidRPr="007319C5">
        <w:rPr>
          <w:noProof/>
          <w:sz w:val="32"/>
          <w:szCs w:val="32"/>
        </w:rPr>
        <w:drawing>
          <wp:inline distT="0" distB="0" distL="0" distR="0" wp14:anchorId="17B659BD" wp14:editId="09690959">
            <wp:extent cx="5924550" cy="3054395"/>
            <wp:effectExtent l="0" t="0" r="0" b="0"/>
            <wp:docPr id="2" name="Billede 2" descr="Opgaveoverblik: Få styr på din opgave - Go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gaveoverblik: Få styr på din opgave - GoTu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51" cy="3062902"/>
                    </a:xfrm>
                    <a:prstGeom prst="rect">
                      <a:avLst/>
                    </a:prstGeom>
                    <a:noFill/>
                    <a:ln>
                      <a:noFill/>
                    </a:ln>
                  </pic:spPr>
                </pic:pic>
              </a:graphicData>
            </a:graphic>
          </wp:inline>
        </w:drawing>
      </w:r>
    </w:p>
    <w:p w14:paraId="005A0621" w14:textId="77777777" w:rsidR="007B6E34" w:rsidRPr="007319C5" w:rsidRDefault="007B6E34" w:rsidP="000A0927">
      <w:pPr>
        <w:spacing w:line="276" w:lineRule="auto"/>
        <w:rPr>
          <w:b/>
          <w:sz w:val="32"/>
          <w:szCs w:val="32"/>
        </w:rPr>
      </w:pPr>
      <w:r w:rsidRPr="007319C5">
        <w:rPr>
          <w:b/>
          <w:sz w:val="32"/>
          <w:szCs w:val="32"/>
        </w:rPr>
        <w:br w:type="page"/>
      </w:r>
    </w:p>
    <w:p w14:paraId="5B933BAC" w14:textId="201C6F9D" w:rsidR="0046131D" w:rsidRPr="007319C5" w:rsidRDefault="0046131D" w:rsidP="000A0927">
      <w:pPr>
        <w:pStyle w:val="Foto"/>
        <w:keepNext/>
        <w:spacing w:line="276" w:lineRule="auto"/>
        <w:jc w:val="left"/>
        <w:rPr>
          <w:sz w:val="32"/>
          <w:szCs w:val="32"/>
        </w:rPr>
      </w:pPr>
    </w:p>
    <w:p w14:paraId="455B9E77" w14:textId="77777777" w:rsidR="00852D11" w:rsidRPr="007319C5" w:rsidRDefault="00852D11" w:rsidP="000A0927">
      <w:pPr>
        <w:pStyle w:val="Titel"/>
        <w:spacing w:line="276" w:lineRule="auto"/>
        <w:jc w:val="left"/>
        <w:rPr>
          <w:rFonts w:asciiTheme="minorHAnsi" w:hAnsiTheme="minorHAnsi"/>
          <w:b/>
          <w:bCs/>
          <w:sz w:val="32"/>
          <w:szCs w:val="32"/>
        </w:rPr>
      </w:pPr>
      <w:r w:rsidRPr="007319C5">
        <w:rPr>
          <w:rFonts w:asciiTheme="minorHAnsi" w:hAnsiTheme="minorHAnsi"/>
          <w:b/>
          <w:bCs/>
          <w:sz w:val="32"/>
          <w:szCs w:val="32"/>
        </w:rPr>
        <w:t>Titelblad</w:t>
      </w:r>
    </w:p>
    <w:p w14:paraId="1096FA24" w14:textId="0A5DC911" w:rsidR="0046131D" w:rsidRPr="00DD457A" w:rsidRDefault="009C1206" w:rsidP="000A0927">
      <w:pPr>
        <w:pStyle w:val="Kontaktoplysninger"/>
        <w:spacing w:line="276" w:lineRule="auto"/>
        <w:jc w:val="left"/>
        <w:rPr>
          <w:sz w:val="24"/>
          <w:szCs w:val="24"/>
          <w:lang w:bidi="da-DK"/>
        </w:rPr>
      </w:pPr>
      <w:r w:rsidRPr="00DD457A">
        <w:rPr>
          <w:sz w:val="24"/>
          <w:szCs w:val="24"/>
          <w:lang w:bidi="da-DK"/>
        </w:rPr>
        <w:t>Den opgaveformulering du har fået udleveret.</w:t>
      </w:r>
    </w:p>
    <w:p w14:paraId="0B06F98B" w14:textId="77777777" w:rsidR="0046131D" w:rsidRPr="007319C5" w:rsidRDefault="0046131D" w:rsidP="000A0927">
      <w:pPr>
        <w:pStyle w:val="Kontaktoplysninger"/>
        <w:spacing w:line="276" w:lineRule="auto"/>
        <w:jc w:val="left"/>
        <w:rPr>
          <w:sz w:val="32"/>
          <w:szCs w:val="32"/>
          <w:lang w:bidi="da-DK"/>
        </w:rPr>
      </w:pPr>
    </w:p>
    <w:p w14:paraId="25A00165" w14:textId="77777777" w:rsidR="0046131D" w:rsidRPr="007319C5" w:rsidRDefault="0046131D" w:rsidP="000A0927">
      <w:pPr>
        <w:pStyle w:val="Kontaktoplysninger"/>
        <w:spacing w:line="276" w:lineRule="auto"/>
        <w:jc w:val="left"/>
        <w:rPr>
          <w:sz w:val="32"/>
          <w:szCs w:val="32"/>
          <w:lang w:bidi="da-DK"/>
        </w:rPr>
      </w:pPr>
    </w:p>
    <w:p w14:paraId="06624681" w14:textId="538C0A25" w:rsidR="0046131D" w:rsidRPr="007319C5" w:rsidRDefault="0046131D" w:rsidP="000A0927">
      <w:pPr>
        <w:pStyle w:val="Kontaktoplysninger"/>
        <w:spacing w:line="276" w:lineRule="auto"/>
        <w:jc w:val="left"/>
        <w:rPr>
          <w:sz w:val="32"/>
          <w:szCs w:val="32"/>
        </w:rPr>
      </w:pPr>
      <w:r w:rsidRPr="007319C5">
        <w:rPr>
          <w:sz w:val="32"/>
          <w:szCs w:val="32"/>
          <w:lang w:bidi="da-DK"/>
        </w:rPr>
        <w:br w:type="page"/>
      </w:r>
    </w:p>
    <w:p w14:paraId="001B09FD" w14:textId="7D234E3F" w:rsidR="00852D11" w:rsidRPr="007319C5" w:rsidRDefault="00852D11" w:rsidP="000A0927">
      <w:pPr>
        <w:spacing w:line="276" w:lineRule="auto"/>
        <w:rPr>
          <w:rFonts w:eastAsiaTheme="majorEastAsia" w:cstheme="majorBidi"/>
          <w:b/>
          <w:bCs/>
          <w:color w:val="3F251D" w:themeColor="accent1"/>
          <w:sz w:val="32"/>
          <w:szCs w:val="32"/>
        </w:rPr>
      </w:pPr>
      <w:r w:rsidRPr="007319C5">
        <w:rPr>
          <w:b/>
          <w:bCs/>
          <w:sz w:val="32"/>
          <w:szCs w:val="32"/>
        </w:rPr>
        <w:lastRenderedPageBreak/>
        <w:t>Forside</w:t>
      </w:r>
      <w:r w:rsidRPr="007319C5">
        <w:rPr>
          <w:b/>
          <w:bCs/>
          <w:sz w:val="32"/>
          <w:szCs w:val="32"/>
        </w:rPr>
        <w:br w:type="page"/>
      </w:r>
    </w:p>
    <w:p w14:paraId="77DD04DD" w14:textId="7CE9A1DF" w:rsidR="007319C5" w:rsidRPr="007319C5" w:rsidRDefault="007319C5" w:rsidP="000A0927">
      <w:pPr>
        <w:pStyle w:val="Overskrift1"/>
        <w:spacing w:line="276" w:lineRule="auto"/>
        <w:rPr>
          <w:rFonts w:asciiTheme="minorHAnsi" w:hAnsiTheme="minorHAnsi"/>
          <w:sz w:val="32"/>
          <w:szCs w:val="32"/>
        </w:rPr>
      </w:pPr>
      <w:bookmarkStart w:id="0" w:name="_Toc96450539"/>
      <w:r w:rsidRPr="007319C5">
        <w:rPr>
          <w:rFonts w:asciiTheme="minorHAnsi" w:hAnsiTheme="minorHAnsi"/>
          <w:sz w:val="32"/>
          <w:szCs w:val="32"/>
        </w:rPr>
        <w:lastRenderedPageBreak/>
        <w:t>Indholdsfortegnelse</w:t>
      </w:r>
    </w:p>
    <w:p w14:paraId="09088900" w14:textId="77777777" w:rsidR="007319C5" w:rsidRPr="007319C5" w:rsidRDefault="007319C5" w:rsidP="000A0927">
      <w:pPr>
        <w:spacing w:line="276" w:lineRule="auto"/>
        <w:rPr>
          <w:rFonts w:eastAsiaTheme="majorEastAsia" w:cstheme="majorBidi"/>
          <w:b/>
          <w:color w:val="3F251D" w:themeColor="accent1"/>
          <w:sz w:val="32"/>
          <w:szCs w:val="32"/>
        </w:rPr>
      </w:pPr>
      <w:r w:rsidRPr="007319C5">
        <w:rPr>
          <w:sz w:val="32"/>
          <w:szCs w:val="32"/>
        </w:rPr>
        <w:br w:type="page"/>
      </w:r>
    </w:p>
    <w:p w14:paraId="22499C9D" w14:textId="4ECC2732" w:rsidR="00852D11" w:rsidRPr="007319C5" w:rsidRDefault="00852D11" w:rsidP="000A0927">
      <w:pPr>
        <w:pStyle w:val="Overskrift1"/>
        <w:spacing w:line="276" w:lineRule="auto"/>
        <w:rPr>
          <w:b w:val="0"/>
          <w:sz w:val="32"/>
          <w:szCs w:val="32"/>
        </w:rPr>
      </w:pPr>
      <w:r w:rsidRPr="007319C5">
        <w:rPr>
          <w:rFonts w:asciiTheme="minorHAnsi" w:hAnsiTheme="minorHAnsi"/>
          <w:sz w:val="32"/>
          <w:szCs w:val="32"/>
        </w:rPr>
        <w:lastRenderedPageBreak/>
        <w:t>Resumé</w:t>
      </w:r>
      <w:bookmarkEnd w:id="0"/>
    </w:p>
    <w:p w14:paraId="51B9D588" w14:textId="4C655616" w:rsidR="007319C5" w:rsidRPr="000A0927" w:rsidRDefault="00235FFF" w:rsidP="000A0927">
      <w:pPr>
        <w:pStyle w:val="Overskrift1"/>
        <w:spacing w:line="276" w:lineRule="auto"/>
        <w:rPr>
          <w:rFonts w:asciiTheme="minorHAnsi" w:hAnsiTheme="minorHAnsi"/>
          <w:sz w:val="32"/>
          <w:szCs w:val="32"/>
        </w:rPr>
      </w:pPr>
      <w:bookmarkStart w:id="1" w:name="_Toc96450540"/>
      <w:r w:rsidRPr="000A0927">
        <w:rPr>
          <w:rFonts w:asciiTheme="minorHAnsi" w:hAnsiTheme="minorHAnsi"/>
          <w:sz w:val="32"/>
          <w:szCs w:val="32"/>
        </w:rPr>
        <w:t>Indledning</w:t>
      </w:r>
      <w:bookmarkEnd w:id="1"/>
    </w:p>
    <w:p w14:paraId="20DFD115" w14:textId="2096BC13" w:rsidR="001638F6" w:rsidRPr="000A0927" w:rsidRDefault="007319C5" w:rsidP="000A0927">
      <w:pPr>
        <w:pStyle w:val="Overskrift1"/>
        <w:spacing w:line="276" w:lineRule="auto"/>
        <w:rPr>
          <w:rFonts w:asciiTheme="minorHAnsi" w:hAnsiTheme="minorHAnsi"/>
          <w:sz w:val="32"/>
          <w:szCs w:val="32"/>
        </w:rPr>
      </w:pPr>
      <w:r w:rsidRPr="000A0927">
        <w:rPr>
          <w:rFonts w:asciiTheme="minorHAnsi" w:hAnsiTheme="minorHAnsi"/>
          <w:sz w:val="32"/>
          <w:szCs w:val="32"/>
        </w:rPr>
        <w:t>Metodeafsnit - valgfrit</w:t>
      </w:r>
    </w:p>
    <w:p w14:paraId="19FB8414" w14:textId="7A93FCE7" w:rsidR="00235FFF" w:rsidRPr="000A0927" w:rsidRDefault="00235FFF" w:rsidP="000A0927">
      <w:pPr>
        <w:pStyle w:val="Overskrift1"/>
        <w:spacing w:line="276" w:lineRule="auto"/>
        <w:rPr>
          <w:rFonts w:asciiTheme="minorHAnsi" w:hAnsiTheme="minorHAnsi"/>
          <w:sz w:val="32"/>
          <w:szCs w:val="32"/>
        </w:rPr>
      </w:pPr>
      <w:bookmarkStart w:id="2" w:name="_Toc96450541"/>
      <w:r w:rsidRPr="000A0927">
        <w:rPr>
          <w:rFonts w:asciiTheme="minorHAnsi" w:hAnsiTheme="minorHAnsi"/>
          <w:sz w:val="32"/>
          <w:szCs w:val="32"/>
        </w:rPr>
        <w:t>Hovedafsnit</w:t>
      </w:r>
      <w:bookmarkEnd w:id="2"/>
    </w:p>
    <w:p w14:paraId="0309B226" w14:textId="66A477C3" w:rsidR="004E54DA" w:rsidRPr="000A0927" w:rsidRDefault="00C314F9" w:rsidP="000A0927">
      <w:pPr>
        <w:spacing w:line="276" w:lineRule="auto"/>
        <w:rPr>
          <w:sz w:val="24"/>
          <w:szCs w:val="24"/>
        </w:rPr>
      </w:pPr>
      <w:r w:rsidRPr="000A0927">
        <w:rPr>
          <w:sz w:val="24"/>
          <w:szCs w:val="24"/>
        </w:rPr>
        <w:t>Hovedafsnit er altså</w:t>
      </w:r>
      <w:r w:rsidR="004E54DA" w:rsidRPr="000A0927">
        <w:rPr>
          <w:sz w:val="24"/>
          <w:szCs w:val="24"/>
        </w:rPr>
        <w:t xml:space="preserve"> inden for hver af dine skrivehandlinger</w:t>
      </w:r>
    </w:p>
    <w:p w14:paraId="59D2501E" w14:textId="53B0A776" w:rsidR="00C314F9" w:rsidRPr="000A0927" w:rsidRDefault="00C314F9" w:rsidP="000A0927">
      <w:pPr>
        <w:spacing w:line="276" w:lineRule="auto"/>
        <w:rPr>
          <w:sz w:val="24"/>
          <w:szCs w:val="24"/>
          <w:u w:val="single"/>
        </w:rPr>
      </w:pPr>
      <w:r w:rsidRPr="000A0927">
        <w:rPr>
          <w:sz w:val="24"/>
          <w:szCs w:val="24"/>
          <w:u w:val="single"/>
        </w:rPr>
        <w:t>Delindledning + besvarelse af spørgsmål + delkonklusion</w:t>
      </w:r>
    </w:p>
    <w:p w14:paraId="16A719FE" w14:textId="77777777" w:rsidR="000A0927" w:rsidRPr="00DD457A" w:rsidRDefault="000A0927" w:rsidP="000A0927">
      <w:pPr>
        <w:spacing w:line="276" w:lineRule="auto"/>
        <w:textAlignment w:val="baseline"/>
        <w:rPr>
          <w:rFonts w:eastAsia="Times New Roman" w:cs="Arial"/>
          <w:b/>
          <w:bCs/>
          <w:sz w:val="24"/>
          <w:szCs w:val="24"/>
          <w:lang w:eastAsia="da-DK"/>
        </w:rPr>
      </w:pPr>
      <w:r w:rsidRPr="00DD457A">
        <w:rPr>
          <w:rFonts w:eastAsia="Times New Roman" w:cs="Arial"/>
          <w:b/>
          <w:bCs/>
          <w:sz w:val="24"/>
          <w:szCs w:val="24"/>
          <w:lang w:eastAsia="da-DK"/>
        </w:rPr>
        <w:t>1:</w:t>
      </w:r>
    </w:p>
    <w:p w14:paraId="0EA56440" w14:textId="4E9351A6"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I opgavens første rigtige indholdsafsnit er målet at klæde læseren på til at forstå den case, man arbejder med. Hovedvægten i opgaven ligger i analysedelen. Redegørelsesdelen af opgaven har til formål at få læseren til at forstå, hvad du arbejder med i analysen.</w:t>
      </w:r>
    </w:p>
    <w:p w14:paraId="78BC0DED" w14:textId="04B03708"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Der kan være store forskelle på, hvordan man forbereder læseren på analysen, alt efter hvilket emne og hvilke fag som opgaven har.</w:t>
      </w:r>
    </w:p>
    <w:p w14:paraId="616F4730" w14:textId="773BECB1"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I humanistiske fag vil man typisk her skrive noget om</w:t>
      </w:r>
    </w:p>
    <w:p w14:paraId="050AF3A7" w14:textId="50F44ABF"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Præsentation af central teori eller model</w:t>
      </w:r>
    </w:p>
    <w:p w14:paraId="103200C6" w14:textId="46E45262"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Den historiske kontekst</w:t>
      </w:r>
    </w:p>
    <w:p w14:paraId="69545AC2" w14:textId="40396101"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Litterær eller kunstnerisk periode</w:t>
      </w:r>
    </w:p>
    <w:p w14:paraId="642AB278" w14:textId="744B3050"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Biografi af centrale personer</w:t>
      </w:r>
    </w:p>
    <w:p w14:paraId="0598EC10" w14:textId="11E946A2" w:rsidR="000A0927" w:rsidRPr="0019268A" w:rsidRDefault="000A0927" w:rsidP="00C70B1A">
      <w:pPr>
        <w:numPr>
          <w:ilvl w:val="0"/>
          <w:numId w:val="31"/>
        </w:numPr>
        <w:spacing w:before="0" w:after="0" w:line="276" w:lineRule="auto"/>
        <w:ind w:left="1080" w:firstLine="0"/>
        <w:textAlignment w:val="baseline"/>
        <w:rPr>
          <w:rFonts w:eastAsia="Times New Roman" w:cs="Segoe UI"/>
          <w:sz w:val="24"/>
          <w:szCs w:val="24"/>
          <w:lang w:eastAsia="da-DK"/>
        </w:rPr>
      </w:pPr>
      <w:r w:rsidRPr="0019268A">
        <w:rPr>
          <w:rFonts w:eastAsia="Times New Roman" w:cs="Arial"/>
          <w:sz w:val="24"/>
          <w:szCs w:val="24"/>
          <w:lang w:eastAsia="da-DK"/>
        </w:rPr>
        <w:t>Beskrivelse af genrekarakteristika</w:t>
      </w:r>
    </w:p>
    <w:p w14:paraId="56A4E1BA" w14:textId="0E11EA7C"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I naturvidenskabelige fag vil man typisk skrive noget om:</w:t>
      </w:r>
    </w:p>
    <w:p w14:paraId="0E747417" w14:textId="605D5277" w:rsidR="000A0927" w:rsidRPr="0019268A" w:rsidRDefault="000A0927" w:rsidP="000A0927">
      <w:pPr>
        <w:numPr>
          <w:ilvl w:val="0"/>
          <w:numId w:val="32"/>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Præsentation af central teori eller model</w:t>
      </w:r>
    </w:p>
    <w:p w14:paraId="24964FD4" w14:textId="77317AA4" w:rsidR="000A0927" w:rsidRPr="0019268A" w:rsidRDefault="000A0927" w:rsidP="000A0927">
      <w:pPr>
        <w:numPr>
          <w:ilvl w:val="0"/>
          <w:numId w:val="32"/>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Forsøgsgennemgang</w:t>
      </w:r>
    </w:p>
    <w:p w14:paraId="358137B5" w14:textId="403AD67F" w:rsidR="000A0927" w:rsidRPr="0019268A" w:rsidRDefault="000A0927" w:rsidP="000A0927">
      <w:pPr>
        <w:numPr>
          <w:ilvl w:val="0"/>
          <w:numId w:val="32"/>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Regneregler/modelopbygning</w:t>
      </w:r>
    </w:p>
    <w:p w14:paraId="553324FB" w14:textId="42712F8D" w:rsidR="000A0927" w:rsidRPr="0019268A" w:rsidRDefault="000A0927" w:rsidP="008E0F42">
      <w:pPr>
        <w:numPr>
          <w:ilvl w:val="0"/>
          <w:numId w:val="32"/>
        </w:numPr>
        <w:spacing w:before="0" w:after="0" w:line="276" w:lineRule="auto"/>
        <w:ind w:left="1080" w:firstLine="0"/>
        <w:textAlignment w:val="baseline"/>
        <w:rPr>
          <w:rFonts w:eastAsia="Times New Roman" w:cs="Segoe UI"/>
          <w:sz w:val="24"/>
          <w:szCs w:val="24"/>
          <w:lang w:eastAsia="da-DK"/>
        </w:rPr>
      </w:pPr>
      <w:r w:rsidRPr="0019268A">
        <w:rPr>
          <w:rFonts w:eastAsia="Times New Roman" w:cs="Arial"/>
          <w:sz w:val="24"/>
          <w:szCs w:val="24"/>
          <w:lang w:eastAsia="da-DK"/>
        </w:rPr>
        <w:t>Datakilder</w:t>
      </w:r>
    </w:p>
    <w:p w14:paraId="261E961D" w14:textId="2C267909"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I samfundsvidenskabelige fag vil man typisk skrive noget om:</w:t>
      </w:r>
    </w:p>
    <w:p w14:paraId="7E71A3B5" w14:textId="5AFE0FE8" w:rsidR="000A0927" w:rsidRPr="0019268A" w:rsidRDefault="000A0927" w:rsidP="000A0927">
      <w:pPr>
        <w:numPr>
          <w:ilvl w:val="0"/>
          <w:numId w:val="33"/>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Præsentation af central teori eller model</w:t>
      </w:r>
    </w:p>
    <w:p w14:paraId="68A25A67" w14:textId="5FB5159D" w:rsidR="000A0927" w:rsidRPr="0019268A" w:rsidRDefault="000A0927" w:rsidP="000A0927">
      <w:pPr>
        <w:numPr>
          <w:ilvl w:val="0"/>
          <w:numId w:val="33"/>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Casens historiske kontekst</w:t>
      </w:r>
    </w:p>
    <w:p w14:paraId="377300CD" w14:textId="410B1C2D" w:rsidR="000A0927" w:rsidRPr="0019268A" w:rsidRDefault="000A0927" w:rsidP="000A0927">
      <w:pPr>
        <w:numPr>
          <w:ilvl w:val="0"/>
          <w:numId w:val="33"/>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Ideologier</w:t>
      </w:r>
    </w:p>
    <w:p w14:paraId="51F29B14" w14:textId="6244B2A7" w:rsidR="000A0927" w:rsidRPr="0019268A" w:rsidRDefault="000A0927" w:rsidP="000A0927">
      <w:pPr>
        <w:spacing w:line="276" w:lineRule="auto"/>
        <w:ind w:left="720"/>
        <w:textAlignment w:val="baseline"/>
        <w:rPr>
          <w:rFonts w:eastAsia="Times New Roman" w:cs="Segoe UI"/>
          <w:sz w:val="24"/>
          <w:szCs w:val="24"/>
          <w:lang w:eastAsia="da-DK"/>
        </w:rPr>
      </w:pPr>
    </w:p>
    <w:p w14:paraId="6334299A" w14:textId="00869560"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lastRenderedPageBreak/>
        <w:t>I opgaver med teknologi/teknik vil man typisk skrive om:</w:t>
      </w:r>
    </w:p>
    <w:p w14:paraId="0A879680" w14:textId="461D3C25" w:rsidR="000A0927" w:rsidRPr="000A0927" w:rsidRDefault="000A0927" w:rsidP="000A0927">
      <w:pPr>
        <w:spacing w:line="276" w:lineRule="auto"/>
        <w:rPr>
          <w:rFonts w:eastAsia="Times New Roman" w:cs="Arial"/>
          <w:sz w:val="24"/>
          <w:szCs w:val="24"/>
          <w:lang w:eastAsia="da-DK"/>
        </w:rPr>
      </w:pPr>
      <w:r w:rsidRPr="0019268A">
        <w:rPr>
          <w:rFonts w:eastAsia="Times New Roman" w:cs="Arial"/>
          <w:sz w:val="24"/>
          <w:szCs w:val="24"/>
          <w:lang w:eastAsia="da-DK"/>
        </w:rPr>
        <w:t>Problemidentifikation</w:t>
      </w:r>
    </w:p>
    <w:p w14:paraId="5381ABEE" w14:textId="798D3A68" w:rsidR="000A0927" w:rsidRPr="00DD457A" w:rsidRDefault="000A0927" w:rsidP="000A0927">
      <w:pPr>
        <w:spacing w:line="276" w:lineRule="auto"/>
        <w:rPr>
          <w:rFonts w:eastAsia="Times New Roman" w:cs="Arial"/>
          <w:b/>
          <w:bCs/>
          <w:sz w:val="24"/>
          <w:szCs w:val="24"/>
          <w:lang w:eastAsia="da-DK"/>
        </w:rPr>
      </w:pPr>
      <w:r w:rsidRPr="00DD457A">
        <w:rPr>
          <w:rFonts w:eastAsia="Times New Roman" w:cs="Arial"/>
          <w:b/>
          <w:bCs/>
          <w:sz w:val="24"/>
          <w:szCs w:val="24"/>
          <w:lang w:eastAsia="da-DK"/>
        </w:rPr>
        <w:t>2:</w:t>
      </w:r>
    </w:p>
    <w:p w14:paraId="375B51F3" w14:textId="0B3A03BA"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Analysen er opgavens vigtigste afsnit, da det er her man skal vise, at man selvstændigt kan nå frem til viden om sin case gennem at anvende faglige metoder på empiri.</w:t>
      </w:r>
    </w:p>
    <w:p w14:paraId="1E210B78" w14:textId="4BAD9F55"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I analysen snævres opgavens fokus ind, sådan at man nu på en meget detaljeret måde arbejder med det problem, som empirien indeholder. Analyseafsnit skal have form af en afrapportering af de ting, du finder ud af, når du analyserer. Du skal med andre ord fokusere på de resultater, du får ud af at anvende metoderne på empirien. Samtidigt skal du huske at dokumentere, hvordan du når frem til dine resultater.</w:t>
      </w:r>
    </w:p>
    <w:p w14:paraId="3A06AD3B" w14:textId="4666F45C" w:rsidR="000A0927" w:rsidRPr="000A0927" w:rsidRDefault="000A0927" w:rsidP="000A0927">
      <w:pPr>
        <w:spacing w:line="276" w:lineRule="auto"/>
        <w:rPr>
          <w:rFonts w:eastAsia="Times New Roman" w:cs="Arial"/>
          <w:sz w:val="24"/>
          <w:szCs w:val="24"/>
          <w:lang w:eastAsia="da-DK"/>
        </w:rPr>
      </w:pPr>
      <w:r w:rsidRPr="0019268A">
        <w:rPr>
          <w:rFonts w:eastAsia="Times New Roman" w:cs="Arial"/>
          <w:sz w:val="24"/>
          <w:szCs w:val="24"/>
          <w:lang w:eastAsia="da-DK"/>
        </w:rPr>
        <w:t>Du skal i analyseafsnittet søge at vise læseren, at du selv er i stand til at komme med nogle resultater, som bidrager til, at der opstår en klar forståelse af det problem du arbejder med. Husk på, at analyse har et relativt højt taksonomisk niveau.</w:t>
      </w:r>
    </w:p>
    <w:p w14:paraId="45DDB977" w14:textId="0CF3E910" w:rsidR="000A0927" w:rsidRPr="00DD457A" w:rsidRDefault="000A0927" w:rsidP="000A0927">
      <w:pPr>
        <w:spacing w:line="276" w:lineRule="auto"/>
        <w:rPr>
          <w:rFonts w:eastAsia="Times New Roman" w:cs="Arial"/>
          <w:b/>
          <w:bCs/>
          <w:sz w:val="24"/>
          <w:szCs w:val="24"/>
          <w:lang w:eastAsia="da-DK"/>
        </w:rPr>
      </w:pPr>
      <w:r w:rsidRPr="00DD457A">
        <w:rPr>
          <w:rFonts w:eastAsia="Times New Roman" w:cs="Arial"/>
          <w:b/>
          <w:bCs/>
          <w:sz w:val="24"/>
          <w:szCs w:val="24"/>
          <w:lang w:eastAsia="da-DK"/>
        </w:rPr>
        <w:t>3:</w:t>
      </w:r>
    </w:p>
    <w:p w14:paraId="6FA6D240" w14:textId="5EC65286"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Dette afsnit er ofte opgavens vanskeligste og skal bevæge sig på det højeste taksonomiske niveau. Overordnet kan man sige, at man nu zoomer ud igen, fra i analysedelen at have været meget tæt på opgavens empiri. Målet med afsnittet er at sætte den samlede analyses resultater i spil og forholde sig kritisk til dem.</w:t>
      </w:r>
    </w:p>
    <w:p w14:paraId="6DDCCC05" w14:textId="7808CECA"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Dette kan gøres på mange måder:</w:t>
      </w:r>
    </w:p>
    <w:p w14:paraId="4A8BD5E0" w14:textId="04F22328" w:rsidR="000A0927" w:rsidRPr="0019268A" w:rsidRDefault="000A0927" w:rsidP="000A0927">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Analyseresultaternes validitet og anvendelighed</w:t>
      </w:r>
    </w:p>
    <w:p w14:paraId="7198C82A" w14:textId="583B6E1A" w:rsidR="000A0927" w:rsidRPr="0019268A" w:rsidRDefault="000A0927" w:rsidP="000A0927">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Teoriers anvendelighed som forklaringsmodeller, set i lyset af analysen</w:t>
      </w:r>
    </w:p>
    <w:p w14:paraId="0D43F2A4" w14:textId="7AFBBA9A" w:rsidR="000A0927" w:rsidRPr="0019268A" w:rsidRDefault="000A0927" w:rsidP="000A0927">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Forskellige teoretiske perspektivers betydning for analysens resultater</w:t>
      </w:r>
    </w:p>
    <w:p w14:paraId="02C028F7" w14:textId="26329A03" w:rsidR="000A0927" w:rsidRPr="0019268A"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Løsninger på problemet - hvordan noget burde være</w:t>
      </w:r>
    </w:p>
    <w:p w14:paraId="20F045BA" w14:textId="7E4B2680" w:rsidR="000A0927" w:rsidRPr="0019268A"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Ideologi / politik</w:t>
      </w:r>
    </w:p>
    <w:p w14:paraId="3CAFBAAD" w14:textId="2410EC4C" w:rsidR="000A0927" w:rsidRPr="0019268A"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Fejlkilder</w:t>
      </w:r>
    </w:p>
    <w:p w14:paraId="47254A42" w14:textId="58A3B269" w:rsidR="007319C5"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Perspektivering.</w:t>
      </w:r>
    </w:p>
    <w:p w14:paraId="1B00417C" w14:textId="77777777" w:rsidR="00DD457A" w:rsidRPr="007319C5" w:rsidRDefault="00DD457A" w:rsidP="00DD457A">
      <w:pPr>
        <w:spacing w:before="0" w:after="0" w:line="276" w:lineRule="auto"/>
        <w:textAlignment w:val="baseline"/>
        <w:rPr>
          <w:sz w:val="32"/>
          <w:szCs w:val="32"/>
          <w:u w:val="single"/>
        </w:rPr>
      </w:pPr>
    </w:p>
    <w:p w14:paraId="39DFD74C" w14:textId="6725DDE9" w:rsidR="005743C7" w:rsidRPr="007319C5" w:rsidRDefault="005743C7" w:rsidP="000A0927">
      <w:pPr>
        <w:spacing w:line="276" w:lineRule="auto"/>
        <w:rPr>
          <w:rStyle w:val="Overskrift1Tegn"/>
          <w:rFonts w:asciiTheme="minorHAnsi" w:hAnsiTheme="minorHAnsi"/>
          <w:sz w:val="32"/>
          <w:szCs w:val="32"/>
        </w:rPr>
      </w:pPr>
      <w:bookmarkStart w:id="3" w:name="_Toc96450542"/>
      <w:r w:rsidRPr="007319C5">
        <w:rPr>
          <w:rStyle w:val="Overskrift1Tegn"/>
          <w:rFonts w:asciiTheme="minorHAnsi" w:hAnsiTheme="minorHAnsi"/>
          <w:sz w:val="32"/>
          <w:szCs w:val="32"/>
        </w:rPr>
        <w:t>Konklusion</w:t>
      </w:r>
      <w:bookmarkEnd w:id="3"/>
    </w:p>
    <w:p w14:paraId="375CA2D8" w14:textId="77777777" w:rsidR="007319C5" w:rsidRPr="007319C5" w:rsidRDefault="007319C5" w:rsidP="000A0927">
      <w:pPr>
        <w:spacing w:line="276" w:lineRule="auto"/>
        <w:rPr>
          <w:rFonts w:asciiTheme="majorHAnsi" w:eastAsiaTheme="majorEastAsia" w:hAnsiTheme="majorHAnsi" w:cstheme="majorBidi"/>
          <w:b/>
          <w:color w:val="3F251D" w:themeColor="accent1"/>
          <w:sz w:val="32"/>
          <w:szCs w:val="32"/>
        </w:rPr>
      </w:pPr>
      <w:r w:rsidRPr="007319C5">
        <w:rPr>
          <w:sz w:val="32"/>
          <w:szCs w:val="32"/>
        </w:rPr>
        <w:br w:type="page"/>
      </w:r>
    </w:p>
    <w:p w14:paraId="519988BE" w14:textId="6EFB3CE9" w:rsidR="008879D3" w:rsidRPr="007319C5" w:rsidRDefault="008879D3" w:rsidP="000A0927">
      <w:pPr>
        <w:pStyle w:val="Overskrift1"/>
        <w:spacing w:line="276" w:lineRule="auto"/>
        <w:rPr>
          <w:sz w:val="32"/>
          <w:szCs w:val="32"/>
        </w:rPr>
      </w:pPr>
      <w:r w:rsidRPr="007319C5">
        <w:rPr>
          <w:sz w:val="32"/>
          <w:szCs w:val="32"/>
        </w:rPr>
        <w:lastRenderedPageBreak/>
        <w:t>Litteraturliste</w:t>
      </w:r>
    </w:p>
    <w:p w14:paraId="0A86730A" w14:textId="62F80220" w:rsidR="002D38BF" w:rsidRPr="007319C5" w:rsidRDefault="002D38BF" w:rsidP="000A0927">
      <w:pPr>
        <w:spacing w:line="276" w:lineRule="auto"/>
        <w:rPr>
          <w:sz w:val="32"/>
          <w:szCs w:val="32"/>
        </w:rPr>
      </w:pPr>
    </w:p>
    <w:sdt>
      <w:sdtPr>
        <w:rPr>
          <w:rFonts w:asciiTheme="minorHAnsi" w:eastAsiaTheme="minorEastAsia" w:hAnsiTheme="minorHAnsi" w:cstheme="minorBidi"/>
          <w:b w:val="0"/>
          <w:color w:val="4D322D" w:themeColor="text2"/>
          <w:sz w:val="32"/>
          <w:szCs w:val="32"/>
        </w:rPr>
        <w:id w:val="458462062"/>
        <w:docPartObj>
          <w:docPartGallery w:val="Bibliographies"/>
          <w:docPartUnique/>
        </w:docPartObj>
      </w:sdtPr>
      <w:sdtEndPr/>
      <w:sdtContent>
        <w:p w14:paraId="7DF55227" w14:textId="77777777" w:rsidR="00B327DE" w:rsidRPr="007319C5" w:rsidRDefault="00B327DE" w:rsidP="000A0927">
          <w:pPr>
            <w:pStyle w:val="Overskrift1"/>
            <w:spacing w:line="276" w:lineRule="auto"/>
            <w:rPr>
              <w:rFonts w:asciiTheme="minorHAnsi" w:eastAsiaTheme="minorEastAsia" w:hAnsiTheme="minorHAnsi" w:cstheme="minorBidi"/>
              <w:b w:val="0"/>
              <w:color w:val="4D322D" w:themeColor="text2"/>
              <w:sz w:val="32"/>
              <w:szCs w:val="32"/>
            </w:rPr>
          </w:pPr>
        </w:p>
        <w:p w14:paraId="701F11C1" w14:textId="277C84B1" w:rsidR="00B327DE" w:rsidRPr="007319C5" w:rsidRDefault="00B327DE" w:rsidP="000A0927">
          <w:pPr>
            <w:spacing w:line="276" w:lineRule="auto"/>
            <w:rPr>
              <w:sz w:val="32"/>
              <w:szCs w:val="32"/>
            </w:rPr>
          </w:pPr>
          <w:r w:rsidRPr="007319C5">
            <w:rPr>
              <w:b/>
              <w:sz w:val="32"/>
              <w:szCs w:val="32"/>
            </w:rPr>
            <w:br w:type="page"/>
          </w:r>
        </w:p>
      </w:sdtContent>
    </w:sdt>
    <w:p w14:paraId="2157E3CD" w14:textId="4A19AFD9" w:rsidR="007319C5" w:rsidRPr="007319C5" w:rsidRDefault="00EE453F" w:rsidP="000A0927">
      <w:pPr>
        <w:spacing w:line="276" w:lineRule="auto"/>
        <w:rPr>
          <w:b/>
          <w:bCs/>
          <w:sz w:val="32"/>
          <w:szCs w:val="32"/>
        </w:rPr>
      </w:pPr>
      <w:r w:rsidRPr="007319C5">
        <w:rPr>
          <w:b/>
          <w:bCs/>
          <w:sz w:val="32"/>
          <w:szCs w:val="32"/>
        </w:rPr>
        <w:lastRenderedPageBreak/>
        <w:t>Bilag</w:t>
      </w:r>
    </w:p>
    <w:p w14:paraId="567C0514" w14:textId="77777777" w:rsidR="007319C5" w:rsidRPr="007319C5" w:rsidRDefault="007319C5" w:rsidP="000A0927">
      <w:pPr>
        <w:spacing w:line="276" w:lineRule="auto"/>
        <w:rPr>
          <w:b/>
          <w:bCs/>
          <w:sz w:val="32"/>
          <w:szCs w:val="32"/>
        </w:rPr>
      </w:pPr>
      <w:r w:rsidRPr="007319C5">
        <w:rPr>
          <w:b/>
          <w:bCs/>
          <w:sz w:val="32"/>
          <w:szCs w:val="32"/>
        </w:rPr>
        <w:br w:type="page"/>
      </w:r>
    </w:p>
    <w:p w14:paraId="6614E172" w14:textId="2FD27AB5" w:rsidR="00EA5FC6" w:rsidRPr="007319C5" w:rsidRDefault="007319C5" w:rsidP="000A0927">
      <w:pPr>
        <w:spacing w:line="276" w:lineRule="auto"/>
        <w:rPr>
          <w:b/>
          <w:bCs/>
          <w:sz w:val="32"/>
          <w:szCs w:val="32"/>
        </w:rPr>
      </w:pPr>
      <w:r w:rsidRPr="007319C5">
        <w:rPr>
          <w:b/>
          <w:bCs/>
          <w:sz w:val="32"/>
          <w:szCs w:val="32"/>
        </w:rPr>
        <w:lastRenderedPageBreak/>
        <w:t>Læs mere her</w:t>
      </w:r>
    </w:p>
    <w:p w14:paraId="38BA3D22" w14:textId="5E1AA11D" w:rsidR="007319C5" w:rsidRPr="007319C5" w:rsidRDefault="007319C5" w:rsidP="000A0927">
      <w:pPr>
        <w:spacing w:line="276" w:lineRule="auto"/>
        <w:rPr>
          <w:b/>
          <w:bCs/>
          <w:sz w:val="32"/>
          <w:szCs w:val="32"/>
        </w:rPr>
      </w:pPr>
      <w:r w:rsidRPr="007319C5">
        <w:rPr>
          <w:noProof/>
          <w:sz w:val="32"/>
          <w:szCs w:val="32"/>
        </w:rPr>
        <w:drawing>
          <wp:inline distT="0" distB="0" distL="0" distR="0" wp14:anchorId="2EC8CC06" wp14:editId="10795880">
            <wp:extent cx="5472430" cy="206110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430" cy="2061104"/>
                    </a:xfrm>
                    <a:prstGeom prst="rect">
                      <a:avLst/>
                    </a:prstGeom>
                  </pic:spPr>
                </pic:pic>
              </a:graphicData>
            </a:graphic>
          </wp:inline>
        </w:drawing>
      </w:r>
    </w:p>
    <w:p w14:paraId="3EA3AF3A" w14:textId="6D9739F2" w:rsidR="007319C5" w:rsidRPr="007319C5" w:rsidRDefault="007319C5" w:rsidP="000A0927">
      <w:pPr>
        <w:spacing w:line="276" w:lineRule="auto"/>
        <w:rPr>
          <w:b/>
          <w:bCs/>
          <w:sz w:val="32"/>
          <w:szCs w:val="32"/>
        </w:rPr>
      </w:pPr>
      <w:r w:rsidRPr="007319C5">
        <w:rPr>
          <w:b/>
          <w:bCs/>
          <w:noProof/>
          <w:sz w:val="32"/>
          <w:szCs w:val="32"/>
        </w:rPr>
        <w:drawing>
          <wp:inline distT="0" distB="0" distL="0" distR="0" wp14:anchorId="5D96F0B9" wp14:editId="667EF011">
            <wp:extent cx="5472430" cy="300672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006725"/>
                    </a:xfrm>
                    <a:prstGeom prst="rect">
                      <a:avLst/>
                    </a:prstGeom>
                  </pic:spPr>
                </pic:pic>
              </a:graphicData>
            </a:graphic>
          </wp:inline>
        </w:drawing>
      </w:r>
    </w:p>
    <w:sectPr w:rsidR="007319C5" w:rsidRPr="007319C5" w:rsidSect="0072254A">
      <w:footerReference w:type="default" r:id="rId11"/>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C871" w14:textId="77777777" w:rsidR="00DA1814" w:rsidRDefault="00DA1814">
      <w:pPr>
        <w:spacing w:before="0" w:after="0" w:line="240" w:lineRule="auto"/>
      </w:pPr>
      <w:r>
        <w:separator/>
      </w:r>
    </w:p>
  </w:endnote>
  <w:endnote w:type="continuationSeparator" w:id="0">
    <w:p w14:paraId="3E68F91E" w14:textId="77777777" w:rsidR="00DA1814" w:rsidRDefault="00DA18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164B" w14:textId="49C2B974" w:rsidR="001638F6" w:rsidRDefault="00844483">
    <w:pPr>
      <w:pStyle w:val="Sidefod"/>
    </w:pPr>
    <w:r>
      <w:rPr>
        <w:lang w:bidi="da-DK"/>
      </w:rPr>
      <w:t>S</w:t>
    </w:r>
    <w:r w:rsidR="00ED0831">
      <w:rPr>
        <w:lang w:bidi="da-DK"/>
      </w:rPr>
      <w:t>ide</w:t>
    </w:r>
    <w:r>
      <w:rPr>
        <w:lang w:bidi="da-DK"/>
      </w:rPr>
      <w:t xml:space="preserve"> </w:t>
    </w:r>
    <w:r>
      <w:rPr>
        <w:lang w:bidi="da-DK"/>
      </w:rPr>
      <w:fldChar w:fldCharType="begin"/>
    </w:r>
    <w:r>
      <w:rPr>
        <w:lang w:bidi="da-DK"/>
      </w:rPr>
      <w:instrText xml:space="preserve"> PAGE  \* Arabic  \* MERGEFORMAT </w:instrText>
    </w:r>
    <w:r>
      <w:rPr>
        <w:lang w:bidi="da-DK"/>
      </w:rPr>
      <w:fldChar w:fldCharType="separate"/>
    </w:r>
    <w:r w:rsidR="003D7ECE">
      <w:rPr>
        <w:noProof/>
        <w:lang w:bidi="da-DK"/>
      </w:rPr>
      <w:t>2</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2F4A" w14:textId="77777777" w:rsidR="00DA1814" w:rsidRDefault="00DA1814">
      <w:pPr>
        <w:spacing w:before="0" w:after="0" w:line="240" w:lineRule="auto"/>
      </w:pPr>
      <w:r>
        <w:separator/>
      </w:r>
    </w:p>
  </w:footnote>
  <w:footnote w:type="continuationSeparator" w:id="0">
    <w:p w14:paraId="7137F3E9" w14:textId="77777777" w:rsidR="00DA1814" w:rsidRDefault="00DA18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5E7D86"/>
    <w:multiLevelType w:val="multilevel"/>
    <w:tmpl w:val="7DA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FD5448"/>
    <w:multiLevelType w:val="hybridMultilevel"/>
    <w:tmpl w:val="8BD25B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A696BC0"/>
    <w:multiLevelType w:val="hybridMultilevel"/>
    <w:tmpl w:val="CA0A5D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D44782"/>
    <w:multiLevelType w:val="hybridMultilevel"/>
    <w:tmpl w:val="F0AED24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8" w15:restartNumberingAfterBreak="0">
    <w:nsid w:val="2B715349"/>
    <w:multiLevelType w:val="multilevel"/>
    <w:tmpl w:val="D2C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E86843"/>
    <w:multiLevelType w:val="hybridMultilevel"/>
    <w:tmpl w:val="05EA2C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3E507A2"/>
    <w:multiLevelType w:val="hybridMultilevel"/>
    <w:tmpl w:val="000417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18A025C"/>
    <w:multiLevelType w:val="multilevel"/>
    <w:tmpl w:val="7A1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933AC"/>
    <w:multiLevelType w:val="multilevel"/>
    <w:tmpl w:val="FB1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6345B6"/>
    <w:multiLevelType w:val="hybridMultilevel"/>
    <w:tmpl w:val="2EEC77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A3A5FF5"/>
    <w:multiLevelType w:val="hybridMultilevel"/>
    <w:tmpl w:val="129C35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9A43CC6"/>
    <w:multiLevelType w:val="hybridMultilevel"/>
    <w:tmpl w:val="EB9A1AE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D52641C"/>
    <w:multiLevelType w:val="multilevel"/>
    <w:tmpl w:val="90A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E8E547B"/>
    <w:multiLevelType w:val="hybridMultilevel"/>
    <w:tmpl w:val="7D2ECE24"/>
    <w:lvl w:ilvl="0" w:tplc="0406000F">
      <w:start w:val="1"/>
      <w:numFmt w:val="decimal"/>
      <w:lvlText w:val="%1."/>
      <w:lvlJc w:val="left"/>
      <w:pPr>
        <w:ind w:left="1440" w:hanging="360"/>
      </w:pPr>
      <w:rPr>
        <w:rFonts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8"/>
  </w:num>
  <w:num w:numId="12">
    <w:abstractNumId w:val="2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20"/>
  </w:num>
  <w:num w:numId="23">
    <w:abstractNumId w:val="13"/>
  </w:num>
  <w:num w:numId="24">
    <w:abstractNumId w:val="24"/>
  </w:num>
  <w:num w:numId="25">
    <w:abstractNumId w:val="25"/>
  </w:num>
  <w:num w:numId="26">
    <w:abstractNumId w:val="19"/>
  </w:num>
  <w:num w:numId="27">
    <w:abstractNumId w:val="23"/>
  </w:num>
  <w:num w:numId="28">
    <w:abstractNumId w:val="26"/>
  </w:num>
  <w:num w:numId="29">
    <w:abstractNumId w:val="17"/>
  </w:num>
  <w:num w:numId="30">
    <w:abstractNumId w:val="29"/>
  </w:num>
  <w:num w:numId="31">
    <w:abstractNumId w:val="21"/>
  </w:num>
  <w:num w:numId="32">
    <w:abstractNumId w:val="22"/>
  </w:num>
  <w:num w:numId="33">
    <w:abstractNumId w:val="1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FFF"/>
    <w:rsid w:val="00014D15"/>
    <w:rsid w:val="000412F2"/>
    <w:rsid w:val="000422A7"/>
    <w:rsid w:val="00057DB2"/>
    <w:rsid w:val="000600DB"/>
    <w:rsid w:val="000748AA"/>
    <w:rsid w:val="000A089A"/>
    <w:rsid w:val="000A0927"/>
    <w:rsid w:val="000C1E0D"/>
    <w:rsid w:val="000F5D63"/>
    <w:rsid w:val="001302A6"/>
    <w:rsid w:val="00132319"/>
    <w:rsid w:val="001473F5"/>
    <w:rsid w:val="001638F6"/>
    <w:rsid w:val="001A2000"/>
    <w:rsid w:val="001A2554"/>
    <w:rsid w:val="00235FFF"/>
    <w:rsid w:val="00255587"/>
    <w:rsid w:val="00297AFC"/>
    <w:rsid w:val="002D38BF"/>
    <w:rsid w:val="002D7CDF"/>
    <w:rsid w:val="00301D0E"/>
    <w:rsid w:val="003057FF"/>
    <w:rsid w:val="0031364B"/>
    <w:rsid w:val="003209D6"/>
    <w:rsid w:val="00334A73"/>
    <w:rsid w:val="00341178"/>
    <w:rsid w:val="003422FF"/>
    <w:rsid w:val="00390048"/>
    <w:rsid w:val="00391DEC"/>
    <w:rsid w:val="003C7068"/>
    <w:rsid w:val="003D7ECE"/>
    <w:rsid w:val="003F6DE4"/>
    <w:rsid w:val="00422C0E"/>
    <w:rsid w:val="00435BEB"/>
    <w:rsid w:val="0046131D"/>
    <w:rsid w:val="00484AF1"/>
    <w:rsid w:val="004952C4"/>
    <w:rsid w:val="004E54DA"/>
    <w:rsid w:val="00532A76"/>
    <w:rsid w:val="005541ED"/>
    <w:rsid w:val="005743C7"/>
    <w:rsid w:val="005A1C5A"/>
    <w:rsid w:val="005B6B04"/>
    <w:rsid w:val="005D7A88"/>
    <w:rsid w:val="006073AF"/>
    <w:rsid w:val="00653265"/>
    <w:rsid w:val="00660A89"/>
    <w:rsid w:val="0068046B"/>
    <w:rsid w:val="00690EFD"/>
    <w:rsid w:val="00697F4F"/>
    <w:rsid w:val="007021DE"/>
    <w:rsid w:val="0072254A"/>
    <w:rsid w:val="007319C5"/>
    <w:rsid w:val="00732607"/>
    <w:rsid w:val="0079304F"/>
    <w:rsid w:val="007960A3"/>
    <w:rsid w:val="007A6A90"/>
    <w:rsid w:val="007B6E34"/>
    <w:rsid w:val="007D092A"/>
    <w:rsid w:val="007F09C2"/>
    <w:rsid w:val="00802E25"/>
    <w:rsid w:val="0080508E"/>
    <w:rsid w:val="00844483"/>
    <w:rsid w:val="008477CD"/>
    <w:rsid w:val="00852D11"/>
    <w:rsid w:val="00853449"/>
    <w:rsid w:val="00855EBA"/>
    <w:rsid w:val="008879D3"/>
    <w:rsid w:val="0089251A"/>
    <w:rsid w:val="008E6F47"/>
    <w:rsid w:val="00934F1C"/>
    <w:rsid w:val="00936DE6"/>
    <w:rsid w:val="00940907"/>
    <w:rsid w:val="00947EA5"/>
    <w:rsid w:val="0099296A"/>
    <w:rsid w:val="009C1206"/>
    <w:rsid w:val="009D2231"/>
    <w:rsid w:val="009E0D58"/>
    <w:rsid w:val="009F5EAF"/>
    <w:rsid w:val="00A122DB"/>
    <w:rsid w:val="00A275BE"/>
    <w:rsid w:val="00A51252"/>
    <w:rsid w:val="00A57C1A"/>
    <w:rsid w:val="00A75F94"/>
    <w:rsid w:val="00A826A7"/>
    <w:rsid w:val="00A84594"/>
    <w:rsid w:val="00AB3A47"/>
    <w:rsid w:val="00AD165F"/>
    <w:rsid w:val="00B01765"/>
    <w:rsid w:val="00B25C92"/>
    <w:rsid w:val="00B27EDF"/>
    <w:rsid w:val="00B327DE"/>
    <w:rsid w:val="00B47B7A"/>
    <w:rsid w:val="00B54C7C"/>
    <w:rsid w:val="00B56050"/>
    <w:rsid w:val="00B613CF"/>
    <w:rsid w:val="00B646B8"/>
    <w:rsid w:val="00B92248"/>
    <w:rsid w:val="00BA4AB4"/>
    <w:rsid w:val="00BF051C"/>
    <w:rsid w:val="00BF6E53"/>
    <w:rsid w:val="00C01C9F"/>
    <w:rsid w:val="00C314F9"/>
    <w:rsid w:val="00C333B2"/>
    <w:rsid w:val="00C71E8E"/>
    <w:rsid w:val="00C80BD4"/>
    <w:rsid w:val="00C8453F"/>
    <w:rsid w:val="00C90003"/>
    <w:rsid w:val="00CC3119"/>
    <w:rsid w:val="00CF38F1"/>
    <w:rsid w:val="00CF3A42"/>
    <w:rsid w:val="00D110AC"/>
    <w:rsid w:val="00D27DED"/>
    <w:rsid w:val="00D5413C"/>
    <w:rsid w:val="00DA1814"/>
    <w:rsid w:val="00DB6A1D"/>
    <w:rsid w:val="00DC07A3"/>
    <w:rsid w:val="00DC19FF"/>
    <w:rsid w:val="00DD457A"/>
    <w:rsid w:val="00DD499D"/>
    <w:rsid w:val="00E0664A"/>
    <w:rsid w:val="00E11B8A"/>
    <w:rsid w:val="00E2241B"/>
    <w:rsid w:val="00E3618F"/>
    <w:rsid w:val="00E43BB9"/>
    <w:rsid w:val="00E63088"/>
    <w:rsid w:val="00E83C93"/>
    <w:rsid w:val="00EA5FC6"/>
    <w:rsid w:val="00ED0831"/>
    <w:rsid w:val="00EE453F"/>
    <w:rsid w:val="00EF0472"/>
    <w:rsid w:val="00F677F9"/>
    <w:rsid w:val="00FA7631"/>
    <w:rsid w:val="00FD1504"/>
    <w:rsid w:val="00FF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FD36"/>
  <w15:chartTrackingRefBased/>
  <w15:docId w15:val="{ABB59E57-7F79-41B4-9498-5B592998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Overskrift1">
    <w:name w:val="heading 1"/>
    <w:basedOn w:val="Normal"/>
    <w:next w:val="Normal"/>
    <w:link w:val="Overskrift1Tegn"/>
    <w:uiPriority w:val="9"/>
    <w:qFormat/>
    <w:rsid w:val="00435BEB"/>
    <w:pPr>
      <w:keepNext/>
      <w:keepLines/>
      <w:spacing w:before="600" w:after="60"/>
      <w:outlineLvl w:val="0"/>
    </w:pPr>
    <w:rPr>
      <w:rFonts w:asciiTheme="majorHAnsi" w:eastAsiaTheme="majorEastAsia" w:hAnsiTheme="majorHAnsi" w:cstheme="majorBidi"/>
      <w:b/>
      <w:color w:val="3F251D" w:themeColor="accent1"/>
      <w:sz w:val="30"/>
      <w:szCs w:val="30"/>
    </w:rPr>
  </w:style>
  <w:style w:type="paragraph" w:styleId="Overskrift2">
    <w:name w:val="heading 2"/>
    <w:basedOn w:val="Normal"/>
    <w:next w:val="Normal"/>
    <w:link w:val="Overskrift2Tegn"/>
    <w:uiPriority w:val="4"/>
    <w:unhideWhenUsed/>
    <w:qFormat/>
    <w:rsid w:val="00435BEB"/>
    <w:pPr>
      <w:keepNext/>
      <w:keepLines/>
      <w:spacing w:before="240" w:after="0"/>
      <w:outlineLvl w:val="1"/>
    </w:pPr>
    <w:rPr>
      <w:rFonts w:asciiTheme="majorHAnsi" w:eastAsiaTheme="majorEastAsia" w:hAnsiTheme="majorHAnsi" w:cstheme="majorBidi"/>
      <w:b/>
      <w:caps/>
      <w:color w:val="3F251D" w:themeColor="accent1"/>
    </w:rPr>
  </w:style>
  <w:style w:type="paragraph" w:styleId="Overskrift3">
    <w:name w:val="heading 3"/>
    <w:basedOn w:val="Normal"/>
    <w:next w:val="Normal"/>
    <w:link w:val="Overskrift3Tegn"/>
    <w:uiPriority w:val="4"/>
    <w:unhideWhenUsed/>
    <w:qFormat/>
    <w:rsid w:val="00435BEB"/>
    <w:pPr>
      <w:outlineLvl w:val="2"/>
    </w:pPr>
    <w:rPr>
      <w:b/>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pPr>
      <w:spacing w:before="360" w:after="0"/>
      <w:contextualSpacing/>
      <w:jc w:val="center"/>
    </w:pPr>
  </w:style>
  <w:style w:type="character" w:customStyle="1" w:styleId="Overskrift1Tegn">
    <w:name w:val="Overskrift 1 Tegn"/>
    <w:basedOn w:val="Standardskrifttypeiafsnit"/>
    <w:link w:val="Overskrift1"/>
    <w:uiPriority w:val="9"/>
    <w:rsid w:val="00435BEB"/>
    <w:rPr>
      <w:rFonts w:asciiTheme="majorHAnsi" w:eastAsiaTheme="majorEastAsia" w:hAnsiTheme="majorHAnsi" w:cstheme="majorBidi"/>
      <w:b/>
      <w:color w:val="3F251D" w:themeColor="accent1"/>
      <w:sz w:val="30"/>
      <w:szCs w:val="30"/>
    </w:rPr>
  </w:style>
  <w:style w:type="character" w:customStyle="1" w:styleId="Overskrift2Tegn">
    <w:name w:val="Overskrift 2 Tegn"/>
    <w:basedOn w:val="Standardskrifttypeiafsnit"/>
    <w:link w:val="Overskrift2"/>
    <w:uiPriority w:val="4"/>
    <w:rsid w:val="00435BEB"/>
    <w:rPr>
      <w:rFonts w:asciiTheme="majorHAnsi" w:eastAsiaTheme="majorEastAsia" w:hAnsiTheme="majorHAnsi" w:cstheme="majorBidi"/>
      <w:b/>
      <w:caps/>
      <w:color w:val="3F251D" w:themeColor="accent1"/>
    </w:rPr>
  </w:style>
  <w:style w:type="character" w:customStyle="1" w:styleId="Overskrift3Tegn">
    <w:name w:val="Overskrift 3 Tegn"/>
    <w:basedOn w:val="Standardskrifttypeiafsnit"/>
    <w:link w:val="Overskrift3"/>
    <w:uiPriority w:val="4"/>
    <w:rsid w:val="00435BEB"/>
    <w:rPr>
      <w:b/>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styleId="Fodnotehenvisning">
    <w:name w:val="footnote reference"/>
    <w:basedOn w:val="Standardskrifttypeiafsnit"/>
    <w:uiPriority w:val="99"/>
    <w:semiHidden/>
    <w:unhideWhenUsed/>
    <w:rsid w:val="00235FFF"/>
    <w:rPr>
      <w:vertAlign w:val="superscript"/>
    </w:rPr>
  </w:style>
  <w:style w:type="character" w:styleId="Hyperlink">
    <w:name w:val="Hyperlink"/>
    <w:basedOn w:val="Standardskrifttypeiafsnit"/>
    <w:uiPriority w:val="99"/>
    <w:unhideWhenUsed/>
    <w:rsid w:val="00235FFF"/>
    <w:rPr>
      <w:color w:val="993E21" w:themeColor="hyperlink"/>
      <w:u w:val="single"/>
    </w:rPr>
  </w:style>
  <w:style w:type="paragraph" w:styleId="Listeafsnit">
    <w:name w:val="List Paragraph"/>
    <w:basedOn w:val="Normal"/>
    <w:uiPriority w:val="34"/>
    <w:qFormat/>
    <w:rsid w:val="00BA4AB4"/>
    <w:pPr>
      <w:ind w:left="720"/>
      <w:contextualSpacing/>
    </w:pPr>
  </w:style>
  <w:style w:type="paragraph" w:customStyle="1" w:styleId="paragraph">
    <w:name w:val="paragraph"/>
    <w:basedOn w:val="Normal"/>
    <w:rsid w:val="00D110A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normaltextrun">
    <w:name w:val="normaltextrun"/>
    <w:basedOn w:val="Standardskrifttypeiafsnit"/>
    <w:rsid w:val="00D110AC"/>
  </w:style>
  <w:style w:type="character" w:customStyle="1" w:styleId="spellingerror">
    <w:name w:val="spellingerror"/>
    <w:basedOn w:val="Standardskrifttypeiafsnit"/>
    <w:rsid w:val="00C71E8E"/>
  </w:style>
  <w:style w:type="paragraph" w:styleId="NormalWeb">
    <w:name w:val="Normal (Web)"/>
    <w:basedOn w:val="Normal"/>
    <w:uiPriority w:val="99"/>
    <w:semiHidden/>
    <w:unhideWhenUsed/>
    <w:rsid w:val="00A826A7"/>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2282">
      <w:bodyDiv w:val="1"/>
      <w:marLeft w:val="0"/>
      <w:marRight w:val="0"/>
      <w:marTop w:val="0"/>
      <w:marBottom w:val="0"/>
      <w:divBdr>
        <w:top w:val="none" w:sz="0" w:space="0" w:color="auto"/>
        <w:left w:val="none" w:sz="0" w:space="0" w:color="auto"/>
        <w:bottom w:val="none" w:sz="0" w:space="0" w:color="auto"/>
        <w:right w:val="none" w:sz="0" w:space="0" w:color="auto"/>
      </w:divBdr>
    </w:div>
    <w:div w:id="874124593">
      <w:bodyDiv w:val="1"/>
      <w:marLeft w:val="0"/>
      <w:marRight w:val="0"/>
      <w:marTop w:val="0"/>
      <w:marBottom w:val="0"/>
      <w:divBdr>
        <w:top w:val="none" w:sz="0" w:space="0" w:color="auto"/>
        <w:left w:val="none" w:sz="0" w:space="0" w:color="auto"/>
        <w:bottom w:val="none" w:sz="0" w:space="0" w:color="auto"/>
        <w:right w:val="none" w:sz="0" w:space="0" w:color="auto"/>
      </w:divBdr>
    </w:div>
    <w:div w:id="1135101618">
      <w:bodyDiv w:val="1"/>
      <w:marLeft w:val="0"/>
      <w:marRight w:val="0"/>
      <w:marTop w:val="0"/>
      <w:marBottom w:val="0"/>
      <w:divBdr>
        <w:top w:val="none" w:sz="0" w:space="0" w:color="auto"/>
        <w:left w:val="none" w:sz="0" w:space="0" w:color="auto"/>
        <w:bottom w:val="none" w:sz="0" w:space="0" w:color="auto"/>
        <w:right w:val="none" w:sz="0" w:space="0" w:color="auto"/>
      </w:divBdr>
    </w:div>
    <w:div w:id="1260334447">
      <w:bodyDiv w:val="1"/>
      <w:marLeft w:val="0"/>
      <w:marRight w:val="0"/>
      <w:marTop w:val="0"/>
      <w:marBottom w:val="0"/>
      <w:divBdr>
        <w:top w:val="none" w:sz="0" w:space="0" w:color="auto"/>
        <w:left w:val="none" w:sz="0" w:space="0" w:color="auto"/>
        <w:bottom w:val="none" w:sz="0" w:space="0" w:color="auto"/>
        <w:right w:val="none" w:sz="0" w:space="0" w:color="auto"/>
      </w:divBdr>
    </w:div>
    <w:div w:id="1274944017">
      <w:bodyDiv w:val="1"/>
      <w:marLeft w:val="0"/>
      <w:marRight w:val="0"/>
      <w:marTop w:val="0"/>
      <w:marBottom w:val="0"/>
      <w:divBdr>
        <w:top w:val="none" w:sz="0" w:space="0" w:color="auto"/>
        <w:left w:val="none" w:sz="0" w:space="0" w:color="auto"/>
        <w:bottom w:val="none" w:sz="0" w:space="0" w:color="auto"/>
        <w:right w:val="none" w:sz="0" w:space="0" w:color="auto"/>
      </w:divBdr>
    </w:div>
    <w:div w:id="130050207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147228">
      <w:bodyDiv w:val="1"/>
      <w:marLeft w:val="0"/>
      <w:marRight w:val="0"/>
      <w:marTop w:val="0"/>
      <w:marBottom w:val="0"/>
      <w:divBdr>
        <w:top w:val="none" w:sz="0" w:space="0" w:color="auto"/>
        <w:left w:val="none" w:sz="0" w:space="0" w:color="auto"/>
        <w:bottom w:val="none" w:sz="0" w:space="0" w:color="auto"/>
        <w:right w:val="none" w:sz="0" w:space="0" w:color="auto"/>
      </w:divBdr>
    </w:div>
    <w:div w:id="1558124245">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01010985">
      <w:bodyDiv w:val="1"/>
      <w:marLeft w:val="0"/>
      <w:marRight w:val="0"/>
      <w:marTop w:val="0"/>
      <w:marBottom w:val="0"/>
      <w:divBdr>
        <w:top w:val="none" w:sz="0" w:space="0" w:color="auto"/>
        <w:left w:val="none" w:sz="0" w:space="0" w:color="auto"/>
        <w:bottom w:val="none" w:sz="0" w:space="0" w:color="auto"/>
        <w:right w:val="none" w:sz="0" w:space="0" w:color="auto"/>
      </w:divBdr>
    </w:div>
    <w:div w:id="1864974538">
      <w:bodyDiv w:val="1"/>
      <w:marLeft w:val="0"/>
      <w:marRight w:val="0"/>
      <w:marTop w:val="0"/>
      <w:marBottom w:val="0"/>
      <w:divBdr>
        <w:top w:val="none" w:sz="0" w:space="0" w:color="auto"/>
        <w:left w:val="none" w:sz="0" w:space="0" w:color="auto"/>
        <w:bottom w:val="none" w:sz="0" w:space="0" w:color="auto"/>
        <w:right w:val="none" w:sz="0" w:space="0" w:color="auto"/>
      </w:divBdr>
    </w:div>
    <w:div w:id="20990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k\AppData\Roaming\Microsoft\Skabeloner\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Mic84</b:Tag>
    <b:SourceType>Film</b:SourceType>
    <b:Guid>{D2244A76-4424-475D-8BB9-A8B35A71717C}</b:Guid>
    <b:Title>1984</b:Title>
    <b:Year>1984</b:Year>
    <b:Author>
      <b:Director>
        <b:NameList>
          <b:Person>
            <b:Last>Radford</b:Last>
            <b:First>Michael</b:First>
          </b:Person>
        </b:NameList>
      </b:Director>
    </b:Author>
    <b:RefOrder>2</b:RefOrder>
  </b:Source>
  <b:Source>
    <b:Tag>Geo49</b:Tag>
    <b:SourceType>Book</b:SourceType>
    <b:Guid>{16723D0C-F699-45A2-B6D2-FB8A06647DFF}</b:Guid>
    <b:Title>1984</b:Title>
    <b:Year>1949</b:Year>
    <b:Author>
      <b:Author>
        <b:NameList>
          <b:Person>
            <b:Last>Orwell</b:Last>
            <b:First>Georg</b:First>
          </b:Person>
        </b:NameList>
      </b:Author>
    </b:Author>
    <b:City>London</b:City>
    <b:Publisher>Secker &amp; Warburg</b:Publisher>
    <b:RefOrder>1</b:RefOrder>
  </b:Source>
  <b:Source>
    <b:Tag>Bru15</b:Tag>
    <b:SourceType>DocumentFromInternetSite</b:SourceType>
    <b:Guid>{2A9085D8-A17F-48C4-A863-A5B4FBD9F599}</b:Guid>
    <b:Title>Verdens første cyborg gæster københavnsk tech-fest</b:Title>
    <b:Year>2015</b:Year>
    <b:Author>
      <b:Author>
        <b:NameList>
          <b:Person>
            <b:Last>Bruun</b:Last>
            <b:First>Jesper</b:First>
          </b:Person>
        </b:NameList>
      </b:Author>
    </b:Author>
    <b:Month>Juli</b:Month>
    <b:Day>14</b:Day>
    <b:InternetSiteTitle>Jyllands-Posten</b:InternetSiteTitle>
    <b:URL>https://jyllands-posten.dk/kultur/ECE7868349/verdens-foerste-cyborg-gaester-koebenhavnsk-techfest/</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EA1BF645C6D65D48B13B6A3F48A4664E" ma:contentTypeVersion="3" ma:contentTypeDescription="Opret et nyt dokument." ma:contentTypeScope="" ma:versionID="fff30cd60506917a538ed9e46e23f0d4">
  <xsd:schema xmlns:xsd="http://www.w3.org/2001/XMLSchema" xmlns:xs="http://www.w3.org/2001/XMLSchema" xmlns:p="http://schemas.microsoft.com/office/2006/metadata/properties" xmlns:ns2="e6d8e2d5-207c-41b0-b012-5ab4c8d7bb11" targetNamespace="http://schemas.microsoft.com/office/2006/metadata/properties" ma:root="true" ma:fieldsID="91307ae30b85dfd8a73d0e9ca34d8839" ns2:_="">
    <xsd:import namespace="e6d8e2d5-207c-41b0-b012-5ab4c8d7bb11"/>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8e2d5-207c-41b0-b012-5ab4c8d7b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625088-BEA0-4E30-8810-DD838398A881}">
  <ds:schemaRefs>
    <ds:schemaRef ds:uri="http://schemas.openxmlformats.org/officeDocument/2006/bibliography"/>
  </ds:schemaRefs>
</ds:datastoreItem>
</file>

<file path=customXml/itemProps2.xml><?xml version="1.0" encoding="utf-8"?>
<ds:datastoreItem xmlns:ds="http://schemas.openxmlformats.org/officeDocument/2006/customXml" ds:itemID="{777B8DA2-87E5-4C0D-9BD3-328B5432268F}"/>
</file>

<file path=customXml/itemProps3.xml><?xml version="1.0" encoding="utf-8"?>
<ds:datastoreItem xmlns:ds="http://schemas.openxmlformats.org/officeDocument/2006/customXml" ds:itemID="{FA23D4E1-70A2-4B9B-8CFB-C4D165FBD931}"/>
</file>

<file path=customXml/itemProps4.xml><?xml version="1.0" encoding="utf-8"?>
<ds:datastoreItem xmlns:ds="http://schemas.openxmlformats.org/officeDocument/2006/customXml" ds:itemID="{064B53D9-3F1F-4CA2-844E-1C235C916554}"/>
</file>

<file path=docProps/app.xml><?xml version="1.0" encoding="utf-8"?>
<Properties xmlns="http://schemas.openxmlformats.org/officeDocument/2006/extended-properties" xmlns:vt="http://schemas.openxmlformats.org/officeDocument/2006/docPropsVTypes">
  <Template>Elevrapport med forside</Template>
  <TotalTime>6</TotalTime>
  <Pages>9</Pages>
  <Words>396</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Trine Pipi Kræmer</dc:creator>
  <cp:keywords/>
  <cp:lastModifiedBy>Bente Annette With</cp:lastModifiedBy>
  <cp:revision>4</cp:revision>
  <dcterms:created xsi:type="dcterms:W3CDTF">2022-02-25T11:31:00Z</dcterms:created>
  <dcterms:modified xsi:type="dcterms:W3CDTF">2022-02-25T11:38:00Z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0x010100EA1BF645C6D65D48B13B6A3F48A4664E</vt:lpwstr>
  </property>
</Properties>
</file>